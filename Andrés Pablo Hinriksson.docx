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7A9DBEE0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6DF3263F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596EB8C" w14:textId="77777777" w:rsidR="00356BB9" w:rsidRPr="004F575F" w:rsidRDefault="00DF0700" w:rsidP="00356BB9">
            <w:pPr>
              <w:pStyle w:val="ContactInfo"/>
              <w:rPr>
                <w:sz w:val="48"/>
                <w:szCs w:val="48"/>
              </w:rPr>
            </w:pPr>
            <w:r w:rsidRPr="004F575F">
              <w:rPr>
                <w:sz w:val="48"/>
                <w:szCs w:val="48"/>
              </w:rPr>
              <w:t>Andrés Pablo Hinriksson</w:t>
            </w:r>
          </w:p>
          <w:p w14:paraId="6754B909" w14:textId="6464F3A5" w:rsidR="00DF0700" w:rsidRPr="00356BB9" w:rsidRDefault="00DF0700" w:rsidP="00356BB9">
            <w:pPr>
              <w:pStyle w:val="ContactInfo"/>
            </w:pP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384B8E79" w14:textId="32B1E675" w:rsidR="00356BB9" w:rsidRPr="00356BB9" w:rsidRDefault="00DF0700" w:rsidP="004F575F">
            <w:pPr>
              <w:pStyle w:val="Graphic"/>
              <w:jc w:val="center"/>
            </w:pPr>
            <w:r>
              <w:drawing>
                <wp:inline distT="0" distB="0" distL="0" distR="0" wp14:anchorId="6DE2E1CE" wp14:editId="707B34A3">
                  <wp:extent cx="1152525" cy="1022985"/>
                  <wp:effectExtent l="0" t="0" r="9525" b="5715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30" cy="1031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45A589A1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5FF64E7B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sdt>
            <w:sdtPr>
              <w:id w:val="1130743454"/>
              <w:placeholder>
                <w:docPart w:val="7B6F4985CBD64D329C847CF53678F3CD"/>
              </w:placeholder>
              <w:temporary/>
              <w:showingPlcHdr/>
              <w15:appearance w15:val="hidden"/>
            </w:sdtPr>
            <w:sdtEndPr/>
            <w:sdtContent>
              <w:p w14:paraId="10B08BF7" w14:textId="77777777" w:rsidR="001A58E9" w:rsidRDefault="001A58E9" w:rsidP="00A87814">
                <w:pPr>
                  <w:pStyle w:val="Title"/>
                </w:pPr>
                <w:r w:rsidRPr="00B90FED">
                  <w:t>Project status Report</w:t>
                </w:r>
              </w:p>
            </w:sdtContent>
          </w:sdt>
        </w:tc>
      </w:tr>
      <w:tr w:rsidR="001A58E9" w14:paraId="7FD3420F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072DB707" w14:textId="77777777" w:rsidR="001A58E9" w:rsidRPr="00825C42" w:rsidRDefault="003D2B04" w:rsidP="001960E4">
            <w:pPr>
              <w:pStyle w:val="Heading1"/>
            </w:pPr>
            <w:sdt>
              <w:sdtPr>
                <w:id w:val="-325209752"/>
                <w:placeholder>
                  <w:docPart w:val="27A4B6CDD7084FEEAAC0163E53015850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44D67686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669A3454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1EA24A20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728DBDC1" w14:textId="77777777" w:rsidR="00E219DC" w:rsidRPr="001A58E9" w:rsidRDefault="003D2B04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26AB47DAF22A472FB2EA6764DBE5209A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42B59577" w14:textId="77777777" w:rsidR="00E219DC" w:rsidRPr="001A58E9" w:rsidRDefault="003D2B04" w:rsidP="001A58E9">
            <w:pPr>
              <w:pStyle w:val="Heading2"/>
              <w:outlineLvl w:val="1"/>
            </w:pPr>
            <w:sdt>
              <w:sdtPr>
                <w:id w:val="-1238469382"/>
                <w:placeholder>
                  <w:docPart w:val="77EE451CC582430480E59511AA05FF05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4B33D5EA" w14:textId="77777777" w:rsidR="00E219DC" w:rsidRPr="001A58E9" w:rsidRDefault="003D2B04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A2BD5F3A575A4D33B53087BC9B32A1F3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16853060" w14:textId="77777777" w:rsidTr="004257E0">
        <w:trPr>
          <w:trHeight w:val="331"/>
        </w:trPr>
        <w:tc>
          <w:tcPr>
            <w:tcW w:w="3142" w:type="dxa"/>
          </w:tcPr>
          <w:p w14:paraId="5302787A" w14:textId="1E51400A" w:rsidR="00E219DC" w:rsidRPr="004257E0" w:rsidRDefault="004F575F" w:rsidP="004257E0">
            <w:r>
              <w:t>20.04.2022</w:t>
            </w:r>
          </w:p>
        </w:tc>
        <w:tc>
          <w:tcPr>
            <w:tcW w:w="4181" w:type="dxa"/>
          </w:tcPr>
          <w:p w14:paraId="20D4CBC5" w14:textId="56F90C37" w:rsidR="00E219DC" w:rsidRPr="004257E0" w:rsidRDefault="004F575F" w:rsidP="006B7FF7">
            <w:r>
              <w:t>Portfolio</w:t>
            </w:r>
          </w:p>
        </w:tc>
        <w:tc>
          <w:tcPr>
            <w:tcW w:w="4197" w:type="dxa"/>
          </w:tcPr>
          <w:p w14:paraId="1E9A0A2D" w14:textId="2344C758" w:rsidR="00E219DC" w:rsidRPr="004257E0" w:rsidRDefault="004F575F" w:rsidP="004257E0">
            <w:r>
              <w:t>Andrés Pablo Hinriksson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4C2C7CE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E9D860E" w14:textId="77777777" w:rsidR="00825C42" w:rsidRPr="00825C42" w:rsidRDefault="003D2B04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EABAF00506764B3596C54C4CB64D7A8D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733EA8D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1BFD3F9" w14:textId="77777777" w:rsidR="00825C42" w:rsidRPr="00E219DC" w:rsidRDefault="00825C42" w:rsidP="00BE6ACF"/>
        </w:tc>
      </w:tr>
    </w:tbl>
    <w:p w14:paraId="3DB9D6B3" w14:textId="56474FEF" w:rsidR="00FF7EBE" w:rsidRDefault="0090484B" w:rsidP="00F0767F">
      <w:r>
        <w:t>A project Report with List of issues.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ECD466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D6E62B4" w14:textId="49729206" w:rsidR="00825C42" w:rsidRPr="00825C42" w:rsidRDefault="004F575F" w:rsidP="001960E4">
            <w:pPr>
              <w:pStyle w:val="Heading1"/>
              <w:outlineLvl w:val="0"/>
            </w:pPr>
            <w:r w:rsidRPr="004F575F">
              <w:rPr>
                <w:rFonts w:ascii="TradeGothicNextW01-Ligh 693250" w:hAnsi="TradeGothicNextW01-Ligh 693250"/>
                <w:sz w:val="27"/>
                <w:szCs w:val="27"/>
                <w:shd w:val="clear" w:color="auto" w:fill="FFFFFF"/>
              </w:rPr>
              <w:t>list of issues </w:t>
            </w:r>
          </w:p>
        </w:tc>
      </w:tr>
      <w:tr w:rsidR="00825C42" w14:paraId="424E9BD6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4134519" w14:textId="77777777" w:rsidR="00825C42" w:rsidRPr="00E219DC" w:rsidRDefault="00825C42" w:rsidP="00BE6ACF"/>
        </w:tc>
      </w:tr>
    </w:tbl>
    <w:tbl>
      <w:tblPr>
        <w:tblStyle w:val="StatusReportTable"/>
        <w:tblW w:w="4984" w:type="pct"/>
        <w:tblLook w:val="04A0" w:firstRow="1" w:lastRow="0" w:firstColumn="1" w:lastColumn="0" w:noHBand="0" w:noVBand="1"/>
        <w:tblDescription w:val="Header layout table"/>
      </w:tblPr>
      <w:tblGrid>
        <w:gridCol w:w="6096"/>
        <w:gridCol w:w="5387"/>
      </w:tblGrid>
      <w:tr w:rsidR="0090484B" w:rsidRPr="001A58E9" w14:paraId="03F04342" w14:textId="77777777" w:rsidTr="008E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tcW w:w="6096" w:type="dxa"/>
          </w:tcPr>
          <w:p w14:paraId="5CBD2CB8" w14:textId="77777777" w:rsidR="0090484B" w:rsidRPr="001A58E9" w:rsidRDefault="0090484B" w:rsidP="001A58E9">
            <w:pPr>
              <w:pStyle w:val="Heading2"/>
              <w:outlineLvl w:val="1"/>
            </w:pPr>
            <w:sdt>
              <w:sdtPr>
                <w:id w:val="-606740397"/>
                <w:placeholder>
                  <w:docPart w:val="35ED065AB18A45A9BF2A6ECF72AB9533"/>
                </w:placeholder>
                <w:temporary/>
                <w:showingPlcHdr/>
                <w15:appearance w15:val="hidden"/>
              </w:sdtPr>
              <w:sdtContent>
                <w:r w:rsidRPr="001A58E9">
                  <w:t>task</w:t>
                </w:r>
              </w:sdtContent>
            </w:sdt>
          </w:p>
        </w:tc>
        <w:tc>
          <w:tcPr>
            <w:tcW w:w="5387" w:type="dxa"/>
          </w:tcPr>
          <w:p w14:paraId="44477214" w14:textId="77777777" w:rsidR="0090484B" w:rsidRPr="001A58E9" w:rsidRDefault="0090484B" w:rsidP="001A58E9">
            <w:pPr>
              <w:pStyle w:val="Heading2"/>
              <w:outlineLvl w:val="1"/>
            </w:pPr>
            <w:sdt>
              <w:sdtPr>
                <w:id w:val="1546252254"/>
                <w:placeholder>
                  <w:docPart w:val="CAE5DC2F6C124CAAA98849B5D642FE15"/>
                </w:placeholder>
                <w:temporary/>
                <w:showingPlcHdr/>
                <w15:appearance w15:val="hidden"/>
              </w:sdtPr>
              <w:sdtContent>
                <w:r w:rsidRPr="001A58E9">
                  <w:t>notes</w:t>
                </w:r>
              </w:sdtContent>
            </w:sdt>
          </w:p>
        </w:tc>
      </w:tr>
      <w:tr w:rsidR="0090484B" w14:paraId="1C000632" w14:textId="77777777" w:rsidTr="008E67E0">
        <w:trPr>
          <w:trHeight w:val="491"/>
        </w:trPr>
        <w:tc>
          <w:tcPr>
            <w:tcW w:w="6096" w:type="dxa"/>
          </w:tcPr>
          <w:p w14:paraId="3350F439" w14:textId="1F3B9F61" w:rsidR="0090484B" w:rsidRPr="003F41DA" w:rsidRDefault="008E67E0" w:rsidP="0013652A">
            <w:pPr>
              <w:rPr>
                <w:b/>
                <w:bCs/>
              </w:rPr>
            </w:pPr>
            <w:r w:rsidRPr="008E67E0">
              <w:rPr>
                <w:b/>
                <w:bCs/>
              </w:rPr>
              <w:t xml:space="preserve">Error: The element </w:t>
            </w:r>
            <w:r>
              <w:rPr>
                <w:b/>
                <w:bCs/>
              </w:rPr>
              <w:t>&lt;</w:t>
            </w:r>
            <w:r w:rsidRPr="008E67E0">
              <w:rPr>
                <w:b/>
                <w:bCs/>
              </w:rPr>
              <w:t>button</w:t>
            </w:r>
            <w:r>
              <w:rPr>
                <w:b/>
                <w:bCs/>
              </w:rPr>
              <w:t>&gt;</w:t>
            </w:r>
            <w:r w:rsidRPr="008E67E0">
              <w:rPr>
                <w:b/>
                <w:bCs/>
              </w:rPr>
              <w:t xml:space="preserve"> must not appear as a descendant of the </w:t>
            </w:r>
            <w:r>
              <w:rPr>
                <w:b/>
                <w:bCs/>
              </w:rPr>
              <w:t>&lt;a&gt;</w:t>
            </w:r>
            <w:r w:rsidRPr="008E67E0">
              <w:rPr>
                <w:b/>
                <w:bCs/>
              </w:rPr>
              <w:t xml:space="preserve"> element. On index page</w:t>
            </w:r>
          </w:p>
        </w:tc>
        <w:tc>
          <w:tcPr>
            <w:tcW w:w="5387" w:type="dxa"/>
          </w:tcPr>
          <w:p w14:paraId="76DAFF8B" w14:textId="77777777" w:rsidR="0090484B" w:rsidRPr="003F41DA" w:rsidRDefault="003F41DA" w:rsidP="0013652A">
            <w:pPr>
              <w:rPr>
                <w:bCs/>
                <w:sz w:val="24"/>
                <w:szCs w:val="24"/>
              </w:rPr>
            </w:pPr>
            <w:r w:rsidRPr="003F41DA">
              <w:rPr>
                <w:bCs/>
                <w:sz w:val="24"/>
                <w:szCs w:val="24"/>
              </w:rPr>
              <w:t xml:space="preserve">Error refers to using “a </w:t>
            </w:r>
            <w:proofErr w:type="spellStart"/>
            <w:r w:rsidRPr="003F41DA">
              <w:rPr>
                <w:bCs/>
                <w:sz w:val="24"/>
                <w:szCs w:val="24"/>
              </w:rPr>
              <w:t>href</w:t>
            </w:r>
            <w:proofErr w:type="spellEnd"/>
            <w:r w:rsidRPr="003F41DA">
              <w:rPr>
                <w:bCs/>
                <w:sz w:val="24"/>
                <w:szCs w:val="24"/>
              </w:rPr>
              <w:t xml:space="preserve">” to link a function to </w:t>
            </w:r>
            <w:proofErr w:type="spellStart"/>
            <w:proofErr w:type="gramStart"/>
            <w:r w:rsidRPr="003F41DA">
              <w:rPr>
                <w:bCs/>
                <w:sz w:val="24"/>
                <w:szCs w:val="24"/>
              </w:rPr>
              <w:t>button.will</w:t>
            </w:r>
            <w:proofErr w:type="spellEnd"/>
            <w:proofErr w:type="gramEnd"/>
          </w:p>
          <w:p w14:paraId="7C386ECF" w14:textId="14A13845" w:rsidR="003F41DA" w:rsidRPr="003F41DA" w:rsidRDefault="003F41DA" w:rsidP="0013652A">
            <w:pPr>
              <w:rPr>
                <w:bCs/>
                <w:sz w:val="28"/>
                <w:szCs w:val="28"/>
              </w:rPr>
            </w:pPr>
            <w:r w:rsidRPr="003F41DA">
              <w:rPr>
                <w:bCs/>
                <w:sz w:val="24"/>
                <w:szCs w:val="24"/>
              </w:rPr>
              <w:t xml:space="preserve">Be fixed once I learned </w:t>
            </w:r>
            <w:proofErr w:type="spellStart"/>
            <w:r w:rsidRPr="003F41DA">
              <w:rPr>
                <w:bCs/>
                <w:sz w:val="24"/>
                <w:szCs w:val="24"/>
              </w:rPr>
              <w:t>Javascript</w:t>
            </w:r>
            <w:proofErr w:type="spellEnd"/>
            <w:r w:rsidRPr="003F41DA">
              <w:rPr>
                <w:bCs/>
                <w:sz w:val="24"/>
                <w:szCs w:val="24"/>
              </w:rPr>
              <w:t xml:space="preserve"> more or how to properly install function to button</w:t>
            </w:r>
          </w:p>
        </w:tc>
      </w:tr>
      <w:tr w:rsidR="0090484B" w14:paraId="06F20859" w14:textId="4F8C85E9" w:rsidTr="008E67E0">
        <w:trPr>
          <w:trHeight w:val="491"/>
        </w:trPr>
        <w:tc>
          <w:tcPr>
            <w:tcW w:w="6096" w:type="dxa"/>
          </w:tcPr>
          <w:p w14:paraId="47FA5D8B" w14:textId="4AB7D1D6" w:rsidR="0090484B" w:rsidRPr="006B7FF7" w:rsidRDefault="008E67E0" w:rsidP="004F575F">
            <w:pPr>
              <w:rPr>
                <w:b/>
              </w:rPr>
            </w:pPr>
            <w:r>
              <w:rPr>
                <w:b/>
              </w:rPr>
              <w:t>All Atom Linter and Validation programs aren’t working,</w:t>
            </w:r>
          </w:p>
        </w:tc>
        <w:tc>
          <w:tcPr>
            <w:tcW w:w="5387" w:type="dxa"/>
          </w:tcPr>
          <w:p w14:paraId="5CFA2691" w14:textId="56B39DB2" w:rsidR="0090484B" w:rsidRDefault="008E67E0" w:rsidP="004F575F">
            <w:r>
              <w:t xml:space="preserve">I was told the server for adding packages for atom are bugging or not </w:t>
            </w:r>
            <w:proofErr w:type="spellStart"/>
            <w:proofErr w:type="gramStart"/>
            <w:r>
              <w:t>workin</w:t>
            </w:r>
            <w:proofErr w:type="spellEnd"/>
            <w:proofErr w:type="gramEnd"/>
            <w:r>
              <w:t xml:space="preserve"> so I wasn’t able to download any linters and had to just use the website to fix my </w:t>
            </w:r>
            <w:proofErr w:type="spellStart"/>
            <w:r>
              <w:t>projexts</w:t>
            </w:r>
            <w:proofErr w:type="spellEnd"/>
          </w:p>
        </w:tc>
      </w:tr>
      <w:tr w:rsidR="0090484B" w14:paraId="3E66E60D" w14:textId="0D1C02BA" w:rsidTr="008E67E0">
        <w:trPr>
          <w:trHeight w:val="491"/>
        </w:trPr>
        <w:tc>
          <w:tcPr>
            <w:tcW w:w="6096" w:type="dxa"/>
          </w:tcPr>
          <w:p w14:paraId="0E36F6A5" w14:textId="3A71791B" w:rsidR="0090484B" w:rsidRPr="006B7FF7" w:rsidRDefault="006263F6" w:rsidP="004F575F">
            <w:pPr>
              <w:rPr>
                <w:b/>
              </w:rPr>
            </w:pPr>
            <w:r>
              <w:rPr>
                <w:b/>
              </w:rPr>
              <w:t xml:space="preserve">Webpage doesn’t not work well with android </w:t>
            </w:r>
            <w:r w:rsidR="00D2223B">
              <w:rPr>
                <w:b/>
              </w:rPr>
              <w:t xml:space="preserve">or </w:t>
            </w:r>
            <w:proofErr w:type="spellStart"/>
            <w:r w:rsidR="00D2223B">
              <w:rPr>
                <w:b/>
              </w:rPr>
              <w:t>appel</w:t>
            </w:r>
            <w:proofErr w:type="spellEnd"/>
            <w:r w:rsidR="00D2223B">
              <w:rPr>
                <w:b/>
              </w:rPr>
              <w:t xml:space="preserve"> phone </w:t>
            </w:r>
            <w:proofErr w:type="spellStart"/>
            <w:r w:rsidR="00D2223B">
              <w:rPr>
                <w:b/>
              </w:rPr>
              <w:t>os</w:t>
            </w:r>
            <w:proofErr w:type="spellEnd"/>
          </w:p>
        </w:tc>
        <w:tc>
          <w:tcPr>
            <w:tcW w:w="5387" w:type="dxa"/>
          </w:tcPr>
          <w:p w14:paraId="06A14BDA" w14:textId="3294061C" w:rsidR="00D2223B" w:rsidRDefault="006263F6" w:rsidP="004F575F">
            <w:r>
              <w:t>Doing cross testing confirmed my webpage doesn’t display well on android phones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454619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C9FA572" w14:textId="77777777" w:rsidR="00D2223B" w:rsidRDefault="00D2223B" w:rsidP="001960E4">
            <w:pPr>
              <w:pStyle w:val="Heading1"/>
              <w:outlineLvl w:val="0"/>
            </w:pPr>
          </w:p>
          <w:p w14:paraId="2C067C68" w14:textId="77777777" w:rsidR="00D2223B" w:rsidRDefault="00D2223B" w:rsidP="001960E4">
            <w:pPr>
              <w:pStyle w:val="Heading1"/>
              <w:outlineLvl w:val="0"/>
            </w:pPr>
          </w:p>
          <w:p w14:paraId="0AB33EA7" w14:textId="77777777" w:rsidR="00D2223B" w:rsidRDefault="00D2223B" w:rsidP="001960E4">
            <w:pPr>
              <w:pStyle w:val="Heading1"/>
              <w:outlineLvl w:val="0"/>
            </w:pPr>
          </w:p>
          <w:p w14:paraId="0C946787" w14:textId="44019165" w:rsidR="00825C42" w:rsidRPr="00825C42" w:rsidRDefault="0090484B" w:rsidP="001960E4">
            <w:pPr>
              <w:pStyle w:val="Heading1"/>
              <w:outlineLvl w:val="0"/>
            </w:pPr>
            <w:r>
              <w:t xml:space="preserve">Issues </w:t>
            </w:r>
            <w:r w:rsidR="00D2223B">
              <w:t>i want to fix</w:t>
            </w:r>
          </w:p>
        </w:tc>
      </w:tr>
      <w:tr w:rsidR="00825C42" w14:paraId="1B15B37E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4318706" w14:textId="77777777" w:rsidR="00825C42" w:rsidRPr="00E219DC" w:rsidRDefault="00825C42" w:rsidP="00BE6ACF"/>
        </w:tc>
      </w:tr>
    </w:tbl>
    <w:tbl>
      <w:tblPr>
        <w:tblStyle w:val="StatusReportTable"/>
        <w:tblW w:w="4984" w:type="pct"/>
        <w:tblLook w:val="04A0" w:firstRow="1" w:lastRow="0" w:firstColumn="1" w:lastColumn="0" w:noHBand="0" w:noVBand="1"/>
        <w:tblDescription w:val="Header layout table"/>
      </w:tblPr>
      <w:tblGrid>
        <w:gridCol w:w="11483"/>
      </w:tblGrid>
      <w:tr w:rsidR="00D2223B" w:rsidRPr="001A58E9" w14:paraId="06352268" w14:textId="77777777" w:rsidTr="00D22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1482" w:type="dxa"/>
          </w:tcPr>
          <w:p w14:paraId="2A93B919" w14:textId="497A0DB2" w:rsidR="00D2223B" w:rsidRPr="001A58E9" w:rsidRDefault="00D2223B" w:rsidP="001A58E9">
            <w:pPr>
              <w:pStyle w:val="Heading2"/>
              <w:outlineLvl w:val="1"/>
            </w:pPr>
            <w:r>
              <w:t>Thought</w:t>
            </w:r>
          </w:p>
        </w:tc>
      </w:tr>
      <w:tr w:rsidR="00D2223B" w14:paraId="7B2144ED" w14:textId="77777777" w:rsidTr="00D2223B">
        <w:trPr>
          <w:trHeight w:val="331"/>
        </w:trPr>
        <w:tc>
          <w:tcPr>
            <w:tcW w:w="11482" w:type="dxa"/>
          </w:tcPr>
          <w:p w14:paraId="3F75B0F8" w14:textId="6A6C30D1" w:rsidR="00D2223B" w:rsidRPr="006B7FF7" w:rsidRDefault="00D2223B" w:rsidP="0013652A">
            <w:pPr>
              <w:rPr>
                <w:b/>
              </w:rPr>
            </w:pPr>
            <w:r>
              <w:rPr>
                <w:b/>
              </w:rPr>
              <w:t>For all pages I would like to have the logo and navigation bar closer together and more middle.</w:t>
            </w:r>
          </w:p>
        </w:tc>
      </w:tr>
      <w:tr w:rsidR="00D2223B" w14:paraId="5FC612F2" w14:textId="77777777" w:rsidTr="00D2223B">
        <w:trPr>
          <w:trHeight w:val="331"/>
        </w:trPr>
        <w:tc>
          <w:tcPr>
            <w:tcW w:w="11482" w:type="dxa"/>
          </w:tcPr>
          <w:p w14:paraId="3C1DD6CC" w14:textId="07F2E873" w:rsidR="00D2223B" w:rsidRPr="006B7FF7" w:rsidRDefault="00D2223B" w:rsidP="0013652A">
            <w:pPr>
              <w:rPr>
                <w:b/>
              </w:rPr>
            </w:pPr>
            <w:r>
              <w:rPr>
                <w:b/>
              </w:rPr>
              <w:t xml:space="preserve">I would like to find better background for all pages to not make them look so </w:t>
            </w:r>
            <w:proofErr w:type="spellStart"/>
            <w:r>
              <w:rPr>
                <w:b/>
              </w:rPr>
              <w:t>empy</w:t>
            </w:r>
            <w:proofErr w:type="spellEnd"/>
            <w:r>
              <w:rPr>
                <w:b/>
              </w:rPr>
              <w:t>.</w:t>
            </w:r>
          </w:p>
        </w:tc>
      </w:tr>
      <w:tr w:rsidR="00D2223B" w14:paraId="0896B71A" w14:textId="77777777" w:rsidTr="00D2223B">
        <w:trPr>
          <w:trHeight w:val="331"/>
        </w:trPr>
        <w:tc>
          <w:tcPr>
            <w:tcW w:w="11482" w:type="dxa"/>
          </w:tcPr>
          <w:p w14:paraId="223FE73C" w14:textId="6F1143F1" w:rsidR="00D2223B" w:rsidRPr="006B7FF7" w:rsidRDefault="00D2223B" w:rsidP="0013652A">
            <w:pPr>
              <w:rPr>
                <w:b/>
              </w:rPr>
            </w:pPr>
            <w:r>
              <w:rPr>
                <w:b/>
              </w:rPr>
              <w:t xml:space="preserve">I would like to fix the issue with android and </w:t>
            </w:r>
            <w:proofErr w:type="spellStart"/>
            <w:r>
              <w:rPr>
                <w:b/>
              </w:rPr>
              <w:t>appel</w:t>
            </w:r>
            <w:proofErr w:type="spellEnd"/>
            <w:r>
              <w:rPr>
                <w:b/>
              </w:rPr>
              <w:t xml:space="preserve"> phone </w:t>
            </w:r>
            <w:proofErr w:type="spellStart"/>
            <w:r>
              <w:rPr>
                <w:b/>
              </w:rPr>
              <w:t>os</w:t>
            </w:r>
            <w:proofErr w:type="spellEnd"/>
            <w:r>
              <w:rPr>
                <w:b/>
              </w:rPr>
              <w:t xml:space="preserve"> </w:t>
            </w:r>
            <w:r w:rsidR="00562D52">
              <w:rPr>
                <w:b/>
              </w:rPr>
              <w:t>Integration.</w:t>
            </w:r>
          </w:p>
        </w:tc>
      </w:tr>
      <w:tr w:rsidR="00D2223B" w14:paraId="12122EC5" w14:textId="77777777" w:rsidTr="00D2223B">
        <w:trPr>
          <w:trHeight w:val="331"/>
        </w:trPr>
        <w:tc>
          <w:tcPr>
            <w:tcW w:w="11482" w:type="dxa"/>
          </w:tcPr>
          <w:p w14:paraId="465E3FB8" w14:textId="77777777" w:rsidR="00D2223B" w:rsidRPr="006B7FF7" w:rsidRDefault="00D2223B" w:rsidP="0013652A">
            <w:pPr>
              <w:rPr>
                <w:b/>
              </w:rPr>
            </w:pPr>
          </w:p>
        </w:tc>
      </w:tr>
      <w:tr w:rsidR="00D2223B" w14:paraId="19C804CF" w14:textId="77777777" w:rsidTr="00D2223B">
        <w:trPr>
          <w:trHeight w:val="331"/>
        </w:trPr>
        <w:tc>
          <w:tcPr>
            <w:tcW w:w="11482" w:type="dxa"/>
          </w:tcPr>
          <w:p w14:paraId="5E98ECF1" w14:textId="77777777" w:rsidR="00D2223B" w:rsidRPr="006B7FF7" w:rsidRDefault="00D2223B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2FA471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1D2119A" w14:textId="619CFB52" w:rsidR="00825C42" w:rsidRPr="00825C42" w:rsidRDefault="00D54D57" w:rsidP="001960E4">
            <w:pPr>
              <w:pStyle w:val="Heading1"/>
              <w:outlineLvl w:val="0"/>
            </w:pPr>
            <w:r w:rsidRPr="00D54D57">
              <w:t>RECOMMENDATIONS</w:t>
            </w:r>
          </w:p>
        </w:tc>
      </w:tr>
      <w:tr w:rsidR="00825C42" w14:paraId="26A6F3D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686A64E" w14:textId="77777777" w:rsidR="00825C42" w:rsidRPr="00E219DC" w:rsidRDefault="00825C42" w:rsidP="00BE6ACF"/>
        </w:tc>
      </w:tr>
    </w:tbl>
    <w:sdt>
      <w:sdtPr>
        <w:id w:val="500324257"/>
        <w:placeholder>
          <w:docPart w:val="40D02367B91E490F82372AF47539FC53"/>
        </w:placeholder>
        <w:temporary/>
        <w:showingPlcHdr/>
        <w15:appearance w15:val="hidden"/>
      </w:sdtPr>
      <w:sdtEndPr/>
      <w:sdtContent>
        <w:p w14:paraId="6DE4B84C" w14:textId="77777777" w:rsidR="008E3A9C" w:rsidRDefault="000260A9">
          <w:r>
            <w:t>Think a document</w:t>
          </w:r>
          <w:r w:rsidR="00667735"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sdtContent>
    </w:sdt>
    <w:sectPr w:rsidR="008E3A9C" w:rsidSect="001A5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39F5" w14:textId="77777777" w:rsidR="003D2B04" w:rsidRDefault="003D2B04" w:rsidP="00E02929">
      <w:pPr>
        <w:spacing w:after="0"/>
      </w:pPr>
      <w:r>
        <w:separator/>
      </w:r>
    </w:p>
    <w:p w14:paraId="2A7E5774" w14:textId="77777777" w:rsidR="003D2B04" w:rsidRDefault="003D2B04"/>
  </w:endnote>
  <w:endnote w:type="continuationSeparator" w:id="0">
    <w:p w14:paraId="7B5ACF83" w14:textId="77777777" w:rsidR="003D2B04" w:rsidRDefault="003D2B04" w:rsidP="00E02929">
      <w:pPr>
        <w:spacing w:after="0"/>
      </w:pPr>
      <w:r>
        <w:continuationSeparator/>
      </w:r>
    </w:p>
    <w:p w14:paraId="65D7CC40" w14:textId="77777777" w:rsidR="003D2B04" w:rsidRDefault="003D2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9465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5CE8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9224B8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BB2FF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B40B" w14:textId="77777777" w:rsidR="003D2B04" w:rsidRDefault="003D2B04" w:rsidP="00E02929">
      <w:pPr>
        <w:spacing w:after="0"/>
      </w:pPr>
      <w:r>
        <w:separator/>
      </w:r>
    </w:p>
    <w:p w14:paraId="23211703" w14:textId="77777777" w:rsidR="003D2B04" w:rsidRDefault="003D2B04"/>
  </w:footnote>
  <w:footnote w:type="continuationSeparator" w:id="0">
    <w:p w14:paraId="1368B0F7" w14:textId="77777777" w:rsidR="003D2B04" w:rsidRDefault="003D2B04" w:rsidP="00E02929">
      <w:pPr>
        <w:spacing w:after="0"/>
      </w:pPr>
      <w:r>
        <w:continuationSeparator/>
      </w:r>
    </w:p>
    <w:p w14:paraId="3259AD0D" w14:textId="77777777" w:rsidR="003D2B04" w:rsidRDefault="003D2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7E867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C0F8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3967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66057228">
    <w:abstractNumId w:val="4"/>
  </w:num>
  <w:num w:numId="2" w16cid:durableId="1977638455">
    <w:abstractNumId w:val="3"/>
  </w:num>
  <w:num w:numId="3" w16cid:durableId="1872260955">
    <w:abstractNumId w:val="2"/>
  </w:num>
  <w:num w:numId="4" w16cid:durableId="715079656">
    <w:abstractNumId w:val="1"/>
  </w:num>
  <w:num w:numId="5" w16cid:durableId="203148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00"/>
    <w:rsid w:val="00002E34"/>
    <w:rsid w:val="000260A9"/>
    <w:rsid w:val="000B7024"/>
    <w:rsid w:val="000C215D"/>
    <w:rsid w:val="000C321B"/>
    <w:rsid w:val="0013652A"/>
    <w:rsid w:val="00136602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2B04"/>
    <w:rsid w:val="003D6565"/>
    <w:rsid w:val="003F41DA"/>
    <w:rsid w:val="004257E0"/>
    <w:rsid w:val="0044378E"/>
    <w:rsid w:val="004502DA"/>
    <w:rsid w:val="004537C5"/>
    <w:rsid w:val="00465B79"/>
    <w:rsid w:val="00495301"/>
    <w:rsid w:val="004A234F"/>
    <w:rsid w:val="004F575F"/>
    <w:rsid w:val="00504074"/>
    <w:rsid w:val="005235FF"/>
    <w:rsid w:val="00527C72"/>
    <w:rsid w:val="00554FFA"/>
    <w:rsid w:val="00562D52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263F6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8E67E0"/>
    <w:rsid w:val="0090484B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2223B"/>
    <w:rsid w:val="00D54D57"/>
    <w:rsid w:val="00D9659E"/>
    <w:rsid w:val="00DA3872"/>
    <w:rsid w:val="00DB6653"/>
    <w:rsid w:val="00DC0B39"/>
    <w:rsid w:val="00DE1834"/>
    <w:rsid w:val="00DF0700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4D5E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3F4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F4985CBD64D329C847CF53678F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967A-D042-4432-AFFB-935E0378B2FD}"/>
      </w:docPartPr>
      <w:docPartBody>
        <w:p w:rsidR="00000000" w:rsidRDefault="00C34380">
          <w:pPr>
            <w:pStyle w:val="7B6F4985CBD64D329C847CF53678F3CD"/>
          </w:pPr>
          <w:r w:rsidRPr="00B90FED">
            <w:t>Project status Report</w:t>
          </w:r>
        </w:p>
      </w:docPartBody>
    </w:docPart>
    <w:docPart>
      <w:docPartPr>
        <w:name w:val="27A4B6CDD7084FEEAAC0163E53015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37F3A-AE09-4056-AD1D-9C6B69627DBA}"/>
      </w:docPartPr>
      <w:docPartBody>
        <w:p w:rsidR="00000000" w:rsidRDefault="00C34380">
          <w:pPr>
            <w:pStyle w:val="27A4B6CDD7084FEEAAC0163E53015850"/>
          </w:pPr>
          <w:r w:rsidRPr="00825C42">
            <w:t>Project Summary</w:t>
          </w:r>
        </w:p>
      </w:docPartBody>
    </w:docPart>
    <w:docPart>
      <w:docPartPr>
        <w:name w:val="26AB47DAF22A472FB2EA6764DBE5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709B4-EEBF-473A-A800-E66E0E523B1D}"/>
      </w:docPartPr>
      <w:docPartBody>
        <w:p w:rsidR="00000000" w:rsidRDefault="00C34380">
          <w:pPr>
            <w:pStyle w:val="26AB47DAF22A472FB2EA6764DBE5209A"/>
          </w:pPr>
          <w:r w:rsidRPr="001A58E9">
            <w:t>Report Date</w:t>
          </w:r>
        </w:p>
      </w:docPartBody>
    </w:docPart>
    <w:docPart>
      <w:docPartPr>
        <w:name w:val="77EE451CC582430480E59511AA05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78D10-1FBD-4AF7-8EF6-D47E70AFD5D2}"/>
      </w:docPartPr>
      <w:docPartBody>
        <w:p w:rsidR="00000000" w:rsidRDefault="00C34380">
          <w:pPr>
            <w:pStyle w:val="77EE451CC582430480E59511AA05FF05"/>
          </w:pPr>
          <w:r w:rsidRPr="001A58E9">
            <w:t>Project Name</w:t>
          </w:r>
        </w:p>
      </w:docPartBody>
    </w:docPart>
    <w:docPart>
      <w:docPartPr>
        <w:name w:val="A2BD5F3A575A4D33B53087BC9B32A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3CD3-E9E9-49AD-94DE-90F7394EEBAB}"/>
      </w:docPartPr>
      <w:docPartBody>
        <w:p w:rsidR="00000000" w:rsidRDefault="00C34380">
          <w:pPr>
            <w:pStyle w:val="A2BD5F3A575A4D33B53087BC9B32A1F3"/>
          </w:pPr>
          <w:r w:rsidRPr="001A58E9">
            <w:t>Prepared By</w:t>
          </w:r>
        </w:p>
      </w:docPartBody>
    </w:docPart>
    <w:docPart>
      <w:docPartPr>
        <w:name w:val="EABAF00506764B3596C54C4CB64D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3CA34-500B-43D9-B365-C78F911C6E0F}"/>
      </w:docPartPr>
      <w:docPartBody>
        <w:p w:rsidR="00000000" w:rsidRDefault="00C34380">
          <w:pPr>
            <w:pStyle w:val="EABAF00506764B3596C54C4CB64D7A8D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40D02367B91E490F82372AF47539F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AC257-0BD8-4FBB-A35B-F42181CFC0F5}"/>
      </w:docPartPr>
      <w:docPartBody>
        <w:p w:rsidR="00000000" w:rsidRDefault="00C34380">
          <w:pPr>
            <w:pStyle w:val="40D02367B91E490F82372AF47539FC53"/>
          </w:pPr>
          <w:r>
            <w:t>Think a document</w:t>
          </w:r>
          <w:r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35ED065AB18A45A9BF2A6ECF72AB9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C7CD-55D4-4B7E-B523-D840AAD160AA}"/>
      </w:docPartPr>
      <w:docPartBody>
        <w:p w:rsidR="00000000" w:rsidRDefault="00A249E7" w:rsidP="00A249E7">
          <w:pPr>
            <w:pStyle w:val="35ED065AB18A45A9BF2A6ECF72AB9533"/>
          </w:pPr>
          <w:r w:rsidRPr="001A58E9">
            <w:t>task</w:t>
          </w:r>
        </w:p>
      </w:docPartBody>
    </w:docPart>
    <w:docPart>
      <w:docPartPr>
        <w:name w:val="CAE5DC2F6C124CAAA98849B5D642F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244DE-FF08-4CCC-9A8B-62FCB3E43805}"/>
      </w:docPartPr>
      <w:docPartBody>
        <w:p w:rsidR="00000000" w:rsidRDefault="00A249E7" w:rsidP="00A249E7">
          <w:pPr>
            <w:pStyle w:val="CAE5DC2F6C124CAAA98849B5D642FE15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A249E7"/>
    <w:rsid w:val="00C3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3B45BCBC64AF8A69ED6A0A0A6D920">
    <w:name w:val="C623B45BCBC64AF8A69ED6A0A0A6D920"/>
  </w:style>
  <w:style w:type="paragraph" w:customStyle="1" w:styleId="6BA82C79BDFF4EFFBAAC62F965C98423">
    <w:name w:val="6BA82C79BDFF4EFFBAAC62F965C98423"/>
  </w:style>
  <w:style w:type="paragraph" w:customStyle="1" w:styleId="C24DA125E97442A38742E266325A2580">
    <w:name w:val="C24DA125E97442A38742E266325A2580"/>
  </w:style>
  <w:style w:type="paragraph" w:customStyle="1" w:styleId="0404306FF2BB4AFEA507B0B5480D508E">
    <w:name w:val="0404306FF2BB4AFEA507B0B5480D508E"/>
  </w:style>
  <w:style w:type="paragraph" w:customStyle="1" w:styleId="7B6F4985CBD64D329C847CF53678F3CD">
    <w:name w:val="7B6F4985CBD64D329C847CF53678F3CD"/>
  </w:style>
  <w:style w:type="paragraph" w:customStyle="1" w:styleId="27A4B6CDD7084FEEAAC0163E53015850">
    <w:name w:val="27A4B6CDD7084FEEAAC0163E53015850"/>
  </w:style>
  <w:style w:type="paragraph" w:customStyle="1" w:styleId="26AB47DAF22A472FB2EA6764DBE5209A">
    <w:name w:val="26AB47DAF22A472FB2EA6764DBE5209A"/>
  </w:style>
  <w:style w:type="paragraph" w:customStyle="1" w:styleId="77EE451CC582430480E59511AA05FF05">
    <w:name w:val="77EE451CC582430480E59511AA05FF05"/>
  </w:style>
  <w:style w:type="paragraph" w:customStyle="1" w:styleId="A2BD5F3A575A4D33B53087BC9B32A1F3">
    <w:name w:val="A2BD5F3A575A4D33B53087BC9B32A1F3"/>
  </w:style>
  <w:style w:type="paragraph" w:customStyle="1" w:styleId="06F42976E45747AF855D43C4C21481C4">
    <w:name w:val="06F42976E45747AF855D43C4C21481C4"/>
  </w:style>
  <w:style w:type="paragraph" w:customStyle="1" w:styleId="2C11FB12A17442CB911B8F399536C0DC">
    <w:name w:val="2C11FB12A17442CB911B8F399536C0DC"/>
  </w:style>
  <w:style w:type="paragraph" w:customStyle="1" w:styleId="C60BA9515C7E473AA3D05984C752B3B9">
    <w:name w:val="C60BA9515C7E473AA3D05984C752B3B9"/>
  </w:style>
  <w:style w:type="paragraph" w:customStyle="1" w:styleId="EABAF00506764B3596C54C4CB64D7A8D">
    <w:name w:val="EABAF00506764B3596C54C4CB64D7A8D"/>
  </w:style>
  <w:style w:type="paragraph" w:customStyle="1" w:styleId="ACEC6430C1A946739DFF1DD4B43D41AF">
    <w:name w:val="ACEC6430C1A946739DFF1DD4B43D41AF"/>
  </w:style>
  <w:style w:type="paragraph" w:customStyle="1" w:styleId="FBFF3CE5F80E4B12B9006629C23EFC28">
    <w:name w:val="FBFF3CE5F80E4B12B9006629C23EFC28"/>
  </w:style>
  <w:style w:type="paragraph" w:customStyle="1" w:styleId="B3AAE2E685FB4E37904BF7D311D445D6">
    <w:name w:val="B3AAE2E685FB4E37904BF7D311D445D6"/>
  </w:style>
  <w:style w:type="paragraph" w:customStyle="1" w:styleId="CDE67AD6FE934FDEA3F41DDEFDC1F804">
    <w:name w:val="CDE67AD6FE934FDEA3F41DDEFDC1F804"/>
  </w:style>
  <w:style w:type="paragraph" w:customStyle="1" w:styleId="E4EBE666911B4D0DA5CDBBDF18497688">
    <w:name w:val="E4EBE666911B4D0DA5CDBBDF18497688"/>
  </w:style>
  <w:style w:type="paragraph" w:customStyle="1" w:styleId="7CA539D0633A421D98D1DB82D173B70C">
    <w:name w:val="7CA539D0633A421D98D1DB82D173B70C"/>
  </w:style>
  <w:style w:type="paragraph" w:customStyle="1" w:styleId="D0A367C0B23B46E680DE7B934613C317">
    <w:name w:val="D0A367C0B23B46E680DE7B934613C317"/>
  </w:style>
  <w:style w:type="paragraph" w:customStyle="1" w:styleId="9FCF816F7A3345E7B40E01B528082332">
    <w:name w:val="9FCF816F7A3345E7B40E01B528082332"/>
  </w:style>
  <w:style w:type="paragraph" w:customStyle="1" w:styleId="FCD4D122F70A448EB7135F1CCE5C815A">
    <w:name w:val="FCD4D122F70A448EB7135F1CCE5C815A"/>
  </w:style>
  <w:style w:type="paragraph" w:customStyle="1" w:styleId="CE5CE4E09CF34706AFBD5DE3EB34FA4C">
    <w:name w:val="CE5CE4E09CF34706AFBD5DE3EB34FA4C"/>
  </w:style>
  <w:style w:type="paragraph" w:customStyle="1" w:styleId="80C4FA40B39041219DD468AD96FC4975">
    <w:name w:val="80C4FA40B39041219DD468AD96FC4975"/>
  </w:style>
  <w:style w:type="paragraph" w:customStyle="1" w:styleId="59CFF589AF7F430B8F6AEEC9E0DB5DF9">
    <w:name w:val="59CFF589AF7F430B8F6AEEC9E0DB5DF9"/>
  </w:style>
  <w:style w:type="paragraph" w:customStyle="1" w:styleId="CD791600E61C47E1BDB6FCDC9F3351D8">
    <w:name w:val="CD791600E61C47E1BDB6FCDC9F3351D8"/>
  </w:style>
  <w:style w:type="paragraph" w:customStyle="1" w:styleId="60FD7E0C2D73443BA80094949D2412F3">
    <w:name w:val="60FD7E0C2D73443BA80094949D2412F3"/>
  </w:style>
  <w:style w:type="paragraph" w:customStyle="1" w:styleId="5F36149FE40D4A64948FF588EB8251AA">
    <w:name w:val="5F36149FE40D4A64948FF588EB8251AA"/>
  </w:style>
  <w:style w:type="paragraph" w:customStyle="1" w:styleId="66A7F36949F444029F171C2EFFC2C1A4">
    <w:name w:val="66A7F36949F444029F171C2EFFC2C1A4"/>
  </w:style>
  <w:style w:type="paragraph" w:customStyle="1" w:styleId="3B4E9B0F56E54AE697689609514FF6C4">
    <w:name w:val="3B4E9B0F56E54AE697689609514FF6C4"/>
  </w:style>
  <w:style w:type="paragraph" w:customStyle="1" w:styleId="5A6199A361DE47FA8FDFDA7E7C6773A6">
    <w:name w:val="5A6199A361DE47FA8FDFDA7E7C6773A6"/>
  </w:style>
  <w:style w:type="paragraph" w:customStyle="1" w:styleId="40D02367B91E490F82372AF47539FC53">
    <w:name w:val="40D02367B91E490F82372AF47539FC53"/>
  </w:style>
  <w:style w:type="paragraph" w:customStyle="1" w:styleId="5EB75AEB408A4D5695E5FCC8BC3AE0BD">
    <w:name w:val="5EB75AEB408A4D5695E5FCC8BC3AE0BD"/>
    <w:rsid w:val="00A249E7"/>
  </w:style>
  <w:style w:type="paragraph" w:customStyle="1" w:styleId="0B497C839C0844979B4F120F983A2546">
    <w:name w:val="0B497C839C0844979B4F120F983A2546"/>
    <w:rsid w:val="00A249E7"/>
  </w:style>
  <w:style w:type="paragraph" w:customStyle="1" w:styleId="7C7B76FFE67F48CFB5FA0E93CE448AFA">
    <w:name w:val="7C7B76FFE67F48CFB5FA0E93CE448AFA"/>
    <w:rsid w:val="00A249E7"/>
  </w:style>
  <w:style w:type="paragraph" w:customStyle="1" w:styleId="35ED065AB18A45A9BF2A6ECF72AB9533">
    <w:name w:val="35ED065AB18A45A9BF2A6ECF72AB9533"/>
    <w:rsid w:val="00A249E7"/>
  </w:style>
  <w:style w:type="paragraph" w:customStyle="1" w:styleId="CAE5DC2F6C124CAAA98849B5D642FE15">
    <w:name w:val="CAE5DC2F6C124CAAA98849B5D642FE15"/>
    <w:rsid w:val="00A249E7"/>
  </w:style>
  <w:style w:type="paragraph" w:customStyle="1" w:styleId="FEC87AA7F40947B9B0EAB950E69BFAA1">
    <w:name w:val="FEC87AA7F40947B9B0EAB950E69BFAA1"/>
    <w:rsid w:val="00A249E7"/>
  </w:style>
  <w:style w:type="paragraph" w:customStyle="1" w:styleId="62AB7E14042D49598D313E3083E75E1A">
    <w:name w:val="62AB7E14042D49598D313E3083E75E1A"/>
    <w:rsid w:val="00A249E7"/>
  </w:style>
  <w:style w:type="paragraph" w:customStyle="1" w:styleId="7CA4A0F4720E44DFA190B7F4378EE22C">
    <w:name w:val="7CA4A0F4720E44DFA190B7F4378EE22C"/>
    <w:rsid w:val="00A249E7"/>
  </w:style>
  <w:style w:type="paragraph" w:customStyle="1" w:styleId="408BBE967A194FE39AEBF4CCB00BDAE4">
    <w:name w:val="408BBE967A194FE39AEBF4CCB00BDAE4"/>
    <w:rsid w:val="00A249E7"/>
  </w:style>
  <w:style w:type="paragraph" w:customStyle="1" w:styleId="9680C7FFBC8C443595F43E0EC79CCF36">
    <w:name w:val="9680C7FFBC8C443595F43E0EC79CCF36"/>
    <w:rsid w:val="00A249E7"/>
  </w:style>
  <w:style w:type="paragraph" w:customStyle="1" w:styleId="6900AEC1BA48460389D25FF0EB140783">
    <w:name w:val="6900AEC1BA48460389D25FF0EB140783"/>
    <w:rsid w:val="00A249E7"/>
  </w:style>
  <w:style w:type="paragraph" w:customStyle="1" w:styleId="76A3789C1D2A4B8083A0988C39463A2B">
    <w:name w:val="76A3789C1D2A4B8083A0988C39463A2B"/>
    <w:rsid w:val="00A249E7"/>
  </w:style>
  <w:style w:type="paragraph" w:customStyle="1" w:styleId="02E59101E8F04F49B465705916645EA3">
    <w:name w:val="02E59101E8F04F49B465705916645EA3"/>
    <w:rsid w:val="00A24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2022-04-20T08:07:00Z</dcterms:created>
  <dcterms:modified xsi:type="dcterms:W3CDTF">2022-04-20T19:14:00Z</dcterms:modified>
</cp:coreProperties>
</file>